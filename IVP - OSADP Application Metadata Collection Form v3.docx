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3715EE">
        <w:fldChar w:fldCharType="begin">
          <w:ffData>
            <w:name w:val="Text5"/>
            <w:enabled/>
            <w:calcOnExit w:val="0"/>
            <w:textInput/>
          </w:ffData>
        </w:fldChar>
      </w:r>
      <w:bookmarkStart w:id="0" w:name="Text5"/>
      <w:r w:rsidR="003715EE">
        <w:instrText xml:space="preserve"> FORMTEXT </w:instrText>
      </w:r>
      <w:r w:rsidR="003715EE">
        <w:fldChar w:fldCharType="separate"/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rPr>
          <w:noProof/>
        </w:rPr>
        <w:t> </w:t>
      </w:r>
      <w:r w:rsidR="003715EE">
        <w:fldChar w:fldCharType="end"/>
      </w:r>
      <w:bookmarkEnd w:id="0"/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7D2422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7D2422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7D2422" w:rsidP="00B65D0D">
      <w:pPr>
        <w:ind w:left="720"/>
      </w:pPr>
      <w:sdt>
        <w:sdtPr>
          <w:id w:val="471159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7D2422" w:rsidP="00B65D0D">
      <w:pPr>
        <w:ind w:left="720"/>
      </w:pPr>
      <w:sdt>
        <w:sdtPr>
          <w:id w:val="1108244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44A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7D2422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7D2422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7D2422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7D2422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7D2422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7D2422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7D2422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7D2422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7D2422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7D2422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7D2422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7D2422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7D2422">
                            <w:r>
                              <w:t>Connected Vehicle, V2I, V2V, DSRC, J2735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7D2422">
                      <w:r>
                        <w:t>Connected Vehicle, V2I, V2V, DSRC, J2735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7D2422" w:rsidP="00B65D0D">
      <w:pPr>
        <w:ind w:left="720"/>
      </w:pPr>
      <w:sdt>
        <w:sdtPr>
          <w:id w:val="87535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</w:t>
      </w:r>
    </w:p>
    <w:p w:rsidR="00B65D0D" w:rsidRDefault="007D2422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7D2422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7D2422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:rsidR="00B65D0D" w:rsidRDefault="007D2422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:rsidR="00B65D0D" w:rsidRDefault="007D2422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7D2422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1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p w:rsidR="007D2422" w:rsidRDefault="007D2422" w:rsidP="007D2422"/>
    <w:p w:rsidR="007D2422" w:rsidRDefault="007D2422" w:rsidP="007D2422">
      <w:r>
        <w:rPr>
          <w:noProof/>
        </w:rPr>
        <w:lastRenderedPageBreak/>
        <w:drawing>
          <wp:inline distT="0" distB="0" distL="0" distR="0" wp14:anchorId="56270B82" wp14:editId="32F15EC8">
            <wp:extent cx="4225290" cy="2569845"/>
            <wp:effectExtent l="0" t="0" r="3810" b="190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D2422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7D2422"/>
    <w:rsid w:val="007D7B58"/>
    <w:rsid w:val="008F18AF"/>
    <w:rsid w:val="009D54AE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2C2"/>
  <w15:docId w15:val="{DA5A0F2E-7FCC-4277-9002-F72ED56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Zink, Gregory J</cp:lastModifiedBy>
  <cp:revision>3</cp:revision>
  <dcterms:created xsi:type="dcterms:W3CDTF">2016-07-29T12:47:00Z</dcterms:created>
  <dcterms:modified xsi:type="dcterms:W3CDTF">2016-07-29T12:48:00Z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