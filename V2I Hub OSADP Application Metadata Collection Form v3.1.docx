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7E" w:rsidRPr="00087C7E" w:rsidRDefault="00087C7E" w:rsidP="00087C7E">
      <w:pPr>
        <w:pStyle w:val="Title"/>
        <w:rPr>
          <w:sz w:val="52"/>
        </w:rPr>
      </w:pPr>
      <w:bookmarkStart w:id="0" w:name="_GoBack"/>
      <w:bookmarkEnd w:id="0"/>
      <w:r w:rsidRPr="00087C7E">
        <w:rPr>
          <w:sz w:val="52"/>
        </w:rPr>
        <w:t>OSADP Application Metadata Collection Form</w:t>
      </w:r>
    </w:p>
    <w:p w:rsidR="00087C7E" w:rsidRDefault="00087C7E"/>
    <w:p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:rsidR="00E60B35" w:rsidRDefault="00E60B35"/>
    <w:p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:rsidR="001D744A" w:rsidRDefault="001D744A"/>
    <w:p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6121A8">
        <w:t>V2I Hub</w:t>
      </w:r>
    </w:p>
    <w:p w:rsidR="00610A87" w:rsidRDefault="00610A87"/>
    <w:p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:rsidR="00413FA8" w:rsidRPr="00610A87" w:rsidRDefault="008B10C8" w:rsidP="00B65D0D">
      <w:pPr>
        <w:ind w:left="720"/>
      </w:pPr>
      <w:sdt>
        <w:sdtPr>
          <w:id w:val="-8014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Arterial management</w:t>
      </w:r>
    </w:p>
    <w:p w:rsidR="00413FA8" w:rsidRPr="00610A87" w:rsidRDefault="008B10C8" w:rsidP="00B65D0D">
      <w:pPr>
        <w:ind w:left="720"/>
      </w:pPr>
      <w:sdt>
        <w:sdtPr>
          <w:id w:val="2714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Freeway management</w:t>
      </w:r>
    </w:p>
    <w:p w:rsidR="00413FA8" w:rsidRPr="00610A87" w:rsidRDefault="008B10C8" w:rsidP="00B65D0D">
      <w:pPr>
        <w:ind w:left="720"/>
      </w:pPr>
      <w:sdt>
        <w:sdtPr>
          <w:id w:val="47115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422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:rsidR="00413FA8" w:rsidRPr="00610A87" w:rsidRDefault="008B10C8" w:rsidP="00B65D0D">
      <w:pPr>
        <w:ind w:left="720"/>
      </w:pPr>
      <w:sdt>
        <w:sdtPr>
          <w:id w:val="1108244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21A8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:rsidR="00413FA8" w:rsidRPr="00610A87" w:rsidRDefault="008B10C8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:rsidR="00413FA8" w:rsidRPr="00610A87" w:rsidRDefault="008B10C8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:rsidR="00413FA8" w:rsidRPr="00610A87" w:rsidRDefault="008B10C8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:rsidR="00413FA8" w:rsidRDefault="008B10C8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:rsidR="00413FA8" w:rsidRPr="00610A87" w:rsidRDefault="008B10C8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:rsidR="00413FA8" w:rsidRPr="00610A87" w:rsidRDefault="008B10C8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2422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:rsidR="00413FA8" w:rsidRPr="00610A87" w:rsidRDefault="008B10C8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:rsidR="00413FA8" w:rsidRPr="00610A87" w:rsidRDefault="008B10C8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:rsidR="00413FA8" w:rsidRPr="00610A87" w:rsidRDefault="008B10C8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:rsidR="00413FA8" w:rsidRPr="00610A87" w:rsidRDefault="008B10C8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:rsidR="00413FA8" w:rsidRPr="00610A87" w:rsidRDefault="008B10C8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:rsidR="00413FA8" w:rsidRDefault="008B10C8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:rsidR="001628C1" w:rsidRPr="00610A87" w:rsidRDefault="001628C1" w:rsidP="00CB33DC">
      <w:pPr>
        <w:ind w:left="720"/>
      </w:pPr>
    </w:p>
    <w:p w:rsidR="00CB33DC" w:rsidRPr="00610A87" w:rsidRDefault="00CB33DC" w:rsidP="00B65D0D">
      <w:pPr>
        <w:ind w:left="720"/>
      </w:pPr>
    </w:p>
    <w:p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58" w:rsidRDefault="006121A8">
                            <w:r>
                              <w:t xml:space="preserve">V2I Hub, IVP, </w:t>
                            </w:r>
                            <w:r w:rsidR="007D2422">
                              <w:t xml:space="preserve">Connected Vehicle, </w:t>
                            </w:r>
                            <w:r>
                              <w:t>RSU</w:t>
                            </w:r>
                            <w:r w:rsidR="007D2422">
                              <w:t xml:space="preserve">, </w:t>
                            </w: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Gkw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" fillcolor="white [3201]" strokeweight=".5pt">
                <v:textbox>
                  <w:txbxContent>
                    <w:p w:rsidR="007D7B58" w:rsidRDefault="006121A8">
                      <w:r>
                        <w:t xml:space="preserve">V2I Hub, IVP, </w:t>
                      </w:r>
                      <w:r w:rsidR="007D2422">
                        <w:t xml:space="preserve">Connected Vehicle, </w:t>
                      </w:r>
                      <w:r>
                        <w:t>RSU</w:t>
                      </w:r>
                      <w:r w:rsidR="007D2422">
                        <w:t xml:space="preserve">, </w:t>
                      </w:r>
                      <w:r>
                        <w:t>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B58" w:rsidRDefault="007D7B58" w:rsidP="00B65D0D"/>
    <w:p w:rsidR="007D7B58" w:rsidRDefault="007D7B58" w:rsidP="00B65D0D"/>
    <w:p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:rsidR="003715EE" w:rsidRDefault="008B10C8" w:rsidP="00B65D0D">
      <w:pPr>
        <w:ind w:left="720"/>
      </w:pPr>
      <w:sdt>
        <w:sdtPr>
          <w:id w:val="875354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</w:t>
      </w:r>
    </w:p>
    <w:p w:rsidR="00B65D0D" w:rsidRDefault="008B10C8" w:rsidP="00B65D0D">
      <w:pPr>
        <w:ind w:left="720"/>
      </w:pPr>
      <w:sdt>
        <w:sdtPr>
          <w:id w:val="708381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Mac</w:t>
      </w:r>
    </w:p>
    <w:p w:rsidR="00B65D0D" w:rsidRDefault="008B10C8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2422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:rsidR="00B65D0D" w:rsidRDefault="008B10C8" w:rsidP="00B65D0D">
      <w:pPr>
        <w:ind w:left="720"/>
      </w:pPr>
      <w:sdt>
        <w:sdtPr>
          <w:id w:val="110137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Android mobile</w:t>
      </w:r>
    </w:p>
    <w:p w:rsidR="00B65D0D" w:rsidRDefault="008B10C8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iOS mobile</w:t>
      </w:r>
    </w:p>
    <w:p w:rsidR="00B65D0D" w:rsidRDefault="008B10C8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:rsidR="00B65D0D" w:rsidRDefault="008B10C8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1"/>
    </w:p>
    <w:p w:rsidR="00C70235" w:rsidRDefault="00C70235" w:rsidP="00B65D0D">
      <w:pPr>
        <w:ind w:left="720"/>
      </w:pPr>
    </w:p>
    <w:p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p w:rsidR="007D2422" w:rsidRDefault="007D2422" w:rsidP="007D2422"/>
    <w:p w:rsidR="007D2422" w:rsidRDefault="007D2422" w:rsidP="007D2422"/>
    <w:p w:rsidR="006121A8" w:rsidRDefault="006121A8" w:rsidP="007D2422"/>
    <w:p w:rsidR="006121A8" w:rsidRDefault="006121A8" w:rsidP="007D2422">
      <w:r>
        <w:rPr>
          <w:rFonts w:ascii="Arial" w:eastAsia="Times New Roman" w:hAnsi="Arial" w:cs="Times New Roman"/>
          <w:sz w:val="20"/>
          <w:szCs w:val="24"/>
        </w:rPr>
        <w:object w:dxaOrig="9525" w:dyaOrig="3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tegrated V2I Prototype (IVP)&#10;&#10;The figure shows the Integrated Vehicle-to-Infrastructure (V2I) Prototype (IVP) platform and the related messages between the platform and a variety of devices organized around the V2I applications supported by the platform. " style="width:476.45pt;height:182.2pt" o:ole="">
            <v:imagedata r:id="rId6" o:title=""/>
          </v:shape>
          <o:OLEObject Type="Embed" ProgID="Visio.Drawing.15" ShapeID="_x0000_i1025" DrawAspect="Content" ObjectID="_1538813680" r:id="rId7"/>
        </w:object>
      </w:r>
    </w:p>
    <w:sectPr w:rsidR="006121A8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610A87"/>
    <w:rsid w:val="006121A8"/>
    <w:rsid w:val="007D2422"/>
    <w:rsid w:val="007D7B58"/>
    <w:rsid w:val="008B10C8"/>
    <w:rsid w:val="008F18AF"/>
    <w:rsid w:val="009D54AE"/>
    <w:rsid w:val="00B65D0D"/>
    <w:rsid w:val="00B82E6A"/>
    <w:rsid w:val="00C70235"/>
    <w:rsid w:val="00C86DBB"/>
    <w:rsid w:val="00CB33DC"/>
    <w:rsid w:val="00CD1661"/>
    <w:rsid w:val="00DB4467"/>
    <w:rsid w:val="00E60B35"/>
    <w:rsid w:val="00E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A0F2E-7FCC-4277-9002-F72ED564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Stanley, Chris</cp:lastModifiedBy>
  <cp:revision>6</cp:revision>
  <dcterms:created xsi:type="dcterms:W3CDTF">2016-07-29T12:47:00Z</dcterms:created>
  <dcterms:modified xsi:type="dcterms:W3CDTF">2016-10-24T15:28:00Z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